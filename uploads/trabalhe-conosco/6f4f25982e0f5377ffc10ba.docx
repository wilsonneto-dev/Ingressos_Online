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82505" w14:textId="65F2C2F8" w:rsidR="00E83AF4" w:rsidRPr="00691BEC" w:rsidRDefault="00593101" w:rsidP="0012055F">
      <w:pPr>
        <w:rPr>
          <w:rFonts w:ascii="Arabic Typesetting" w:hAnsi="Arabic Typesetting" w:cs="Arabic Typesetting"/>
          <w:b/>
          <w:sz w:val="52"/>
          <w:szCs w:val="52"/>
        </w:rPr>
      </w:pPr>
      <w:bookmarkStart w:id="0" w:name="_GoBack"/>
      <w:bookmarkEnd w:id="0"/>
      <w:r>
        <w:rPr>
          <w:b/>
          <w:caps/>
          <w:noProof/>
          <w:spacing w:val="21"/>
          <w:sz w:val="36"/>
        </w:rPr>
        <w:drawing>
          <wp:anchor distT="0" distB="0" distL="114300" distR="114300" simplePos="0" relativeHeight="251659264" behindDoc="0" locked="0" layoutInCell="1" allowOverlap="1" wp14:anchorId="2219FD3B" wp14:editId="0DD685F6">
            <wp:simplePos x="0" y="0"/>
            <wp:positionH relativeFrom="column">
              <wp:posOffset>5299075</wp:posOffset>
            </wp:positionH>
            <wp:positionV relativeFrom="paragraph">
              <wp:posOffset>0</wp:posOffset>
            </wp:positionV>
            <wp:extent cx="1435100" cy="168021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86E">
        <w:rPr>
          <w:b/>
          <w:caps/>
          <w:spacing w:val="21"/>
          <w:sz w:val="36"/>
        </w:rPr>
        <w:t xml:space="preserve">          </w:t>
      </w:r>
      <w:r w:rsidR="0012055F" w:rsidRPr="00691BEC">
        <w:rPr>
          <w:rFonts w:ascii="Arabic Typesetting" w:hAnsi="Arabic Typesetting" w:cs="Arabic Typesetting"/>
          <w:b/>
          <w:color w:val="000000" w:themeColor="text1"/>
          <w:sz w:val="52"/>
          <w:szCs w:val="52"/>
        </w:rPr>
        <w:t xml:space="preserve"> </w:t>
      </w:r>
      <w:proofErr w:type="spellStart"/>
      <w:r w:rsidR="0012055F" w:rsidRPr="00691BEC">
        <w:rPr>
          <w:rFonts w:ascii="Arabic Typesetting" w:hAnsi="Arabic Typesetting" w:cs="Arabic Typesetting" w:hint="cs"/>
          <w:b/>
          <w:color w:val="000000" w:themeColor="text1"/>
          <w:sz w:val="52"/>
          <w:szCs w:val="52"/>
        </w:rPr>
        <w:t>Tamiris</w:t>
      </w:r>
      <w:proofErr w:type="spellEnd"/>
      <w:r w:rsidR="0012055F" w:rsidRPr="00691BEC">
        <w:rPr>
          <w:rFonts w:ascii="Arabic Typesetting" w:hAnsi="Arabic Typesetting" w:cs="Arabic Typesetting" w:hint="cs"/>
          <w:b/>
          <w:color w:val="000000" w:themeColor="text1"/>
          <w:sz w:val="52"/>
          <w:szCs w:val="52"/>
        </w:rPr>
        <w:t xml:space="preserve"> Graziela </w:t>
      </w:r>
      <w:r w:rsidR="00E83AF4" w:rsidRPr="00691BEC">
        <w:rPr>
          <w:rFonts w:ascii="Arabic Typesetting" w:hAnsi="Arabic Typesetting" w:cs="Arabic Typesetting" w:hint="cs"/>
          <w:b/>
          <w:color w:val="000000" w:themeColor="text1"/>
          <w:sz w:val="52"/>
          <w:szCs w:val="52"/>
        </w:rPr>
        <w:t>Araújo</w:t>
      </w:r>
    </w:p>
    <w:p w14:paraId="5ECCBA41" w14:textId="1116B1A9" w:rsidR="0012055F" w:rsidRDefault="0012055F" w:rsidP="0012055F">
      <w:r>
        <w:t xml:space="preserve"> Telefone: (17) 991542184 </w:t>
      </w:r>
      <w:r w:rsidR="00EA54C1">
        <w:t xml:space="preserve"> e-mail:tami.araujobeiga@gm</w:t>
      </w:r>
      <w:r w:rsidR="00B457E4">
        <w:t>a</w:t>
      </w:r>
      <w:r w:rsidR="00EA54C1">
        <w:t>il.com</w:t>
      </w:r>
    </w:p>
    <w:p w14:paraId="77E2C639" w14:textId="77777777" w:rsidR="00691BEC" w:rsidRDefault="0012055F" w:rsidP="0012055F">
      <w:r>
        <w:t xml:space="preserve">  Endereço: Rua Domingos Troiano, n° 301, Bairro: São Marcos, Guapiaçu-SP, </w:t>
      </w:r>
    </w:p>
    <w:p w14:paraId="6F1240C1" w14:textId="3A5337D5" w:rsidR="0012055F" w:rsidRDefault="0012055F" w:rsidP="0012055F">
      <w:r>
        <w:t xml:space="preserve"> Data de Nascimento: 07/04/1993 </w:t>
      </w:r>
    </w:p>
    <w:p w14:paraId="2A4B1098" w14:textId="31732795" w:rsidR="0012055F" w:rsidRDefault="0012055F" w:rsidP="0012055F">
      <w:r>
        <w:t xml:space="preserve">  Idade:  25 anos     </w:t>
      </w:r>
    </w:p>
    <w:p w14:paraId="1CC86107" w14:textId="382DAE6D" w:rsidR="0012055F" w:rsidRDefault="0012055F" w:rsidP="0012055F">
      <w:r>
        <w:t xml:space="preserve">  Estado Civil: Solteira </w:t>
      </w:r>
    </w:p>
    <w:p w14:paraId="4E3EF9CC" w14:textId="77777777" w:rsidR="0012055F" w:rsidRDefault="0012055F" w:rsidP="0012055F">
      <w:r>
        <w:t xml:space="preserve">  Nacionalidade: Brasileira  </w:t>
      </w:r>
    </w:p>
    <w:p w14:paraId="6101E00C" w14:textId="25B35A4A" w:rsidR="0012055F" w:rsidRPr="006629F1" w:rsidRDefault="00CA478A" w:rsidP="00CA478A">
      <w:pPr>
        <w:pStyle w:val="PargrafodaLista"/>
        <w:numPr>
          <w:ilvl w:val="0"/>
          <w:numId w:val="13"/>
        </w:numPr>
        <w:rPr>
          <w:b/>
          <w:color w:val="000000" w:themeColor="text1"/>
          <w:u w:val="single"/>
        </w:rPr>
      </w:pPr>
      <w:r w:rsidRPr="006629F1">
        <w:rPr>
          <w:b/>
          <w:color w:val="000000" w:themeColor="text1"/>
          <w:u w:val="single"/>
        </w:rPr>
        <w:t>Formação acadêmica</w:t>
      </w:r>
    </w:p>
    <w:p w14:paraId="4C619BFA" w14:textId="7EFD4572" w:rsidR="0012055F" w:rsidRDefault="0012055F" w:rsidP="0012055F">
      <w:r>
        <w:t xml:space="preserve"> </w:t>
      </w:r>
      <w:r w:rsidR="00E521B9">
        <w:t xml:space="preserve">       </w:t>
      </w:r>
      <w:r>
        <w:t xml:space="preserve">Ensino Médio Completo </w:t>
      </w:r>
    </w:p>
    <w:p w14:paraId="24B4A1A9" w14:textId="55B59FD7" w:rsidR="0012055F" w:rsidRPr="00E521B9" w:rsidRDefault="009D7667" w:rsidP="00E521B9">
      <w:pPr>
        <w:pStyle w:val="PargrafodaLista"/>
        <w:numPr>
          <w:ilvl w:val="0"/>
          <w:numId w:val="13"/>
        </w:numPr>
      </w:pPr>
      <w:r w:rsidRPr="00E521B9">
        <w:rPr>
          <w:b/>
          <w:color w:val="000000" w:themeColor="text1"/>
        </w:rPr>
        <w:t>Habilidades</w:t>
      </w:r>
      <w:r w:rsidR="0012055F" w:rsidRPr="00E521B9">
        <w:rPr>
          <w:b/>
        </w:rPr>
        <w:t xml:space="preserve">  </w:t>
      </w:r>
    </w:p>
    <w:p w14:paraId="690D6E1F" w14:textId="07125926" w:rsidR="0012055F" w:rsidRDefault="0012055F" w:rsidP="0012055F">
      <w:r>
        <w:rPr>
          <w:rFonts w:ascii="Segoe UI Symbol" w:hAnsi="Segoe UI Symbol" w:cs="Segoe UI Symbol"/>
        </w:rPr>
        <w:t>➢</w:t>
      </w:r>
      <w:r>
        <w:t xml:space="preserve">Boa comunicação e facilidade para trabalhos em equipe; </w:t>
      </w:r>
    </w:p>
    <w:p w14:paraId="43468343" w14:textId="4414FBEC" w:rsidR="0012055F" w:rsidRDefault="0012055F" w:rsidP="0012055F">
      <w:r>
        <w:rPr>
          <w:rFonts w:ascii="Segoe UI Symbol" w:hAnsi="Segoe UI Symbol" w:cs="Segoe UI Symbol"/>
        </w:rPr>
        <w:t>➢</w:t>
      </w:r>
      <w:r>
        <w:t xml:space="preserve">Responsabilidade na elaboração e execução de trabalhos em geral  </w:t>
      </w:r>
    </w:p>
    <w:p w14:paraId="76FCDD9F" w14:textId="1B5AD1BA" w:rsidR="0012055F" w:rsidRDefault="0012055F" w:rsidP="005106A7">
      <w:pPr>
        <w:pStyle w:val="PargrafodaLista"/>
        <w:numPr>
          <w:ilvl w:val="0"/>
          <w:numId w:val="13"/>
        </w:numPr>
      </w:pPr>
      <w:r w:rsidRPr="006629F1">
        <w:rPr>
          <w:b/>
          <w:color w:val="000000" w:themeColor="text1"/>
          <w:u w:val="single"/>
        </w:rPr>
        <w:t>Objetivo</w:t>
      </w:r>
      <w:r>
        <w:t xml:space="preserve">: </w:t>
      </w:r>
    </w:p>
    <w:p w14:paraId="5DCF0B6F" w14:textId="77777777" w:rsidR="0012055F" w:rsidRDefault="0012055F" w:rsidP="0012055F">
      <w:r>
        <w:t xml:space="preserve">A disposição da empresa.  </w:t>
      </w:r>
    </w:p>
    <w:p w14:paraId="6AF676AA" w14:textId="2BE0EA40" w:rsidR="0012055F" w:rsidRDefault="0012055F" w:rsidP="0012055F">
      <w:r>
        <w:t xml:space="preserve"> Atender ás expectativas da empresa, colaborando com o seu desenvolvimento em    todos os sentidos e principalmente nos trabalhos a mim designados</w:t>
      </w:r>
      <w:r w:rsidR="00701B15">
        <w:t>,</w:t>
      </w:r>
      <w:r>
        <w:t xml:space="preserve"> e </w:t>
      </w:r>
      <w:r w:rsidR="00701B15">
        <w:t xml:space="preserve"> assim</w:t>
      </w:r>
      <w:r>
        <w:t xml:space="preserve"> adquirir experiência. </w:t>
      </w:r>
    </w:p>
    <w:p w14:paraId="281E7190" w14:textId="2923410A" w:rsidR="0012055F" w:rsidRPr="006629F1" w:rsidRDefault="00F956D3" w:rsidP="00F14B86">
      <w:pPr>
        <w:pStyle w:val="PargrafodaLista"/>
        <w:numPr>
          <w:ilvl w:val="0"/>
          <w:numId w:val="13"/>
        </w:numPr>
        <w:rPr>
          <w:b/>
          <w:u w:val="single"/>
        </w:rPr>
      </w:pPr>
      <w:r w:rsidRPr="006629F1">
        <w:rPr>
          <w:b/>
          <w:color w:val="000000" w:themeColor="text1"/>
          <w:u w:val="single"/>
        </w:rPr>
        <w:t xml:space="preserve">Experiências </w:t>
      </w:r>
      <w:r w:rsidR="0012055F" w:rsidRPr="006629F1">
        <w:rPr>
          <w:b/>
          <w:color w:val="000000" w:themeColor="text1"/>
          <w:u w:val="single"/>
        </w:rPr>
        <w:t xml:space="preserve"> </w:t>
      </w:r>
      <w:r w:rsidRPr="006629F1">
        <w:rPr>
          <w:b/>
          <w:u w:val="single"/>
        </w:rPr>
        <w:t>Profissionais</w:t>
      </w:r>
    </w:p>
    <w:p w14:paraId="58371BA1" w14:textId="0B3A199E" w:rsidR="0012055F" w:rsidRPr="00B75D6D" w:rsidRDefault="0012055F" w:rsidP="0012055F">
      <w:pPr>
        <w:rPr>
          <w:color w:val="000000" w:themeColor="text1"/>
          <w:u w:val="single"/>
        </w:rPr>
      </w:pPr>
      <w:r w:rsidRPr="00B75D6D">
        <w:rPr>
          <w:color w:val="000000" w:themeColor="text1"/>
          <w:u w:val="single"/>
        </w:rPr>
        <w:t xml:space="preserve"> Debora Dias </w:t>
      </w:r>
      <w:proofErr w:type="spellStart"/>
      <w:r w:rsidRPr="00B75D6D">
        <w:rPr>
          <w:color w:val="000000" w:themeColor="text1"/>
          <w:u w:val="single"/>
        </w:rPr>
        <w:t>Bijouterias</w:t>
      </w:r>
      <w:proofErr w:type="spellEnd"/>
      <w:r w:rsidRPr="00B75D6D">
        <w:rPr>
          <w:color w:val="000000" w:themeColor="text1"/>
          <w:u w:val="single"/>
        </w:rPr>
        <w:t xml:space="preserve"> ME </w:t>
      </w:r>
    </w:p>
    <w:p w14:paraId="552BC4E8" w14:textId="77777777" w:rsidR="0012055F" w:rsidRDefault="0012055F" w:rsidP="0012055F">
      <w:r>
        <w:t xml:space="preserve">Cargo: Vendedora e Caixa. </w:t>
      </w:r>
    </w:p>
    <w:p w14:paraId="0B2DD4D2" w14:textId="77777777" w:rsidR="0012055F" w:rsidRDefault="0012055F" w:rsidP="0012055F">
      <w:r>
        <w:t xml:space="preserve">  Período: 11 Meses </w:t>
      </w:r>
    </w:p>
    <w:p w14:paraId="784A3C46" w14:textId="77777777" w:rsidR="0012055F" w:rsidRDefault="0012055F" w:rsidP="0012055F">
      <w:r>
        <w:t xml:space="preserve"> Lojas Americanas S/A </w:t>
      </w:r>
    </w:p>
    <w:p w14:paraId="52F74E47" w14:textId="77777777" w:rsidR="0012055F" w:rsidRDefault="0012055F" w:rsidP="0012055F">
      <w:r>
        <w:t xml:space="preserve"> Cargo: Auxiliar de Loja e </w:t>
      </w:r>
      <w:proofErr w:type="spellStart"/>
      <w:r>
        <w:t>op.de</w:t>
      </w:r>
      <w:proofErr w:type="spellEnd"/>
      <w:r>
        <w:t xml:space="preserve"> caixa. </w:t>
      </w:r>
    </w:p>
    <w:p w14:paraId="7482D594" w14:textId="77777777" w:rsidR="0012055F" w:rsidRDefault="0012055F" w:rsidP="0012055F">
      <w:r>
        <w:t xml:space="preserve">  Período: 7 Meses </w:t>
      </w:r>
    </w:p>
    <w:p w14:paraId="5A487C29" w14:textId="77777777" w:rsidR="0012055F" w:rsidRPr="00D25E31" w:rsidRDefault="0012055F" w:rsidP="0012055F">
      <w:pPr>
        <w:rPr>
          <w:u w:val="single"/>
        </w:rPr>
      </w:pPr>
      <w:r w:rsidRPr="00D25E31">
        <w:rPr>
          <w:u w:val="single"/>
        </w:rPr>
        <w:t xml:space="preserve">MR Celulares </w:t>
      </w:r>
    </w:p>
    <w:p w14:paraId="29D0123A" w14:textId="43C82892" w:rsidR="0012055F" w:rsidRDefault="0012055F" w:rsidP="0012055F">
      <w:r>
        <w:t xml:space="preserve">Cargo: Atendente </w:t>
      </w:r>
    </w:p>
    <w:p w14:paraId="2E58130A" w14:textId="77777777" w:rsidR="0012055F" w:rsidRDefault="0012055F" w:rsidP="0012055F">
      <w:r>
        <w:t xml:space="preserve">  Período: 2 Anos </w:t>
      </w:r>
    </w:p>
    <w:p w14:paraId="03DF238E" w14:textId="77777777" w:rsidR="0012055F" w:rsidRPr="002A030F" w:rsidRDefault="0012055F" w:rsidP="0012055F">
      <w:pPr>
        <w:rPr>
          <w:color w:val="000000" w:themeColor="text1"/>
          <w:u w:val="single"/>
        </w:rPr>
      </w:pPr>
      <w:proofErr w:type="spellStart"/>
      <w:r w:rsidRPr="002A030F">
        <w:rPr>
          <w:color w:val="000000" w:themeColor="text1"/>
          <w:u w:val="single"/>
        </w:rPr>
        <w:t>Humanitarian</w:t>
      </w:r>
      <w:proofErr w:type="spellEnd"/>
      <w:r w:rsidRPr="002A030F">
        <w:rPr>
          <w:color w:val="000000" w:themeColor="text1"/>
          <w:u w:val="single"/>
        </w:rPr>
        <w:t xml:space="preserve"> Calçados  </w:t>
      </w:r>
    </w:p>
    <w:p w14:paraId="2263A58D" w14:textId="77777777" w:rsidR="0012055F" w:rsidRDefault="0012055F" w:rsidP="0012055F">
      <w:r>
        <w:t xml:space="preserve"> Cargo: vendedora </w:t>
      </w:r>
    </w:p>
    <w:p w14:paraId="63D2D714" w14:textId="77777777" w:rsidR="0012055F" w:rsidRDefault="0012055F" w:rsidP="0012055F">
      <w:r>
        <w:t xml:space="preserve">  Período: 1mes (</w:t>
      </w:r>
      <w:proofErr w:type="spellStart"/>
      <w:r>
        <w:t>free</w:t>
      </w:r>
      <w:proofErr w:type="spellEnd"/>
      <w:r>
        <w:t xml:space="preserve"> lance) </w:t>
      </w:r>
    </w:p>
    <w:p w14:paraId="2A9217B2" w14:textId="77777777" w:rsidR="0012055F" w:rsidRPr="00D25E31" w:rsidRDefault="0012055F" w:rsidP="0012055F">
      <w:pPr>
        <w:rPr>
          <w:u w:val="single"/>
        </w:rPr>
      </w:pPr>
      <w:r w:rsidRPr="00D25E31">
        <w:rPr>
          <w:color w:val="000000" w:themeColor="text1"/>
          <w:u w:val="single"/>
        </w:rPr>
        <w:t xml:space="preserve">Seara Alimentos </w:t>
      </w:r>
      <w:proofErr w:type="spellStart"/>
      <w:r w:rsidRPr="00D25E31">
        <w:rPr>
          <w:color w:val="000000" w:themeColor="text1"/>
          <w:u w:val="single"/>
        </w:rPr>
        <w:t>Ltda</w:t>
      </w:r>
      <w:proofErr w:type="spellEnd"/>
      <w:r w:rsidRPr="00D25E31">
        <w:rPr>
          <w:u w:val="single"/>
        </w:rPr>
        <w:t xml:space="preserve"> </w:t>
      </w:r>
    </w:p>
    <w:p w14:paraId="41A3E40D" w14:textId="77777777" w:rsidR="0012055F" w:rsidRDefault="0012055F" w:rsidP="0012055F">
      <w:r>
        <w:t xml:space="preserve">Cargo: operador de Produção. </w:t>
      </w:r>
    </w:p>
    <w:p w14:paraId="47709F23" w14:textId="77777777" w:rsidR="0012055F" w:rsidRDefault="0012055F" w:rsidP="0012055F">
      <w:r>
        <w:t xml:space="preserve">Período:5meses </w:t>
      </w:r>
    </w:p>
    <w:p w14:paraId="4695E871" w14:textId="77777777" w:rsidR="0012055F" w:rsidRPr="00D94A1D" w:rsidRDefault="0012055F" w:rsidP="0012055F">
      <w:pPr>
        <w:rPr>
          <w:color w:val="000000" w:themeColor="text1"/>
          <w:u w:val="single"/>
        </w:rPr>
      </w:pPr>
      <w:r w:rsidRPr="00D94A1D">
        <w:rPr>
          <w:color w:val="000000" w:themeColor="text1"/>
          <w:u w:val="single"/>
        </w:rPr>
        <w:t xml:space="preserve">Supermercado Nascimento </w:t>
      </w:r>
      <w:proofErr w:type="spellStart"/>
      <w:r w:rsidRPr="00D94A1D">
        <w:rPr>
          <w:color w:val="000000" w:themeColor="text1"/>
          <w:u w:val="single"/>
        </w:rPr>
        <w:t>Ltda</w:t>
      </w:r>
      <w:proofErr w:type="spellEnd"/>
      <w:r w:rsidRPr="00D94A1D">
        <w:rPr>
          <w:color w:val="000000" w:themeColor="text1"/>
          <w:u w:val="single"/>
        </w:rPr>
        <w:t xml:space="preserve">  </w:t>
      </w:r>
    </w:p>
    <w:p w14:paraId="00031205" w14:textId="77777777" w:rsidR="0012055F" w:rsidRDefault="0012055F" w:rsidP="0012055F">
      <w:r>
        <w:t xml:space="preserve">Cargo: Caixa  </w:t>
      </w:r>
    </w:p>
    <w:p w14:paraId="10D6EA90" w14:textId="2591BE92" w:rsidR="0012055F" w:rsidRDefault="0012055F" w:rsidP="0012055F">
      <w:r>
        <w:t xml:space="preserve">  Período: 2meses </w:t>
      </w:r>
    </w:p>
    <w:p w14:paraId="6348B8DC" w14:textId="2160A353" w:rsidR="00E9362F" w:rsidRPr="00D94A1D" w:rsidRDefault="00B16455" w:rsidP="0012055F">
      <w:pPr>
        <w:rPr>
          <w:b/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</w:t>
      </w:r>
      <w:r w:rsidR="00015827" w:rsidRPr="00D94A1D">
        <w:rPr>
          <w:b/>
          <w:color w:val="000000" w:themeColor="text1"/>
          <w:u w:val="single"/>
        </w:rPr>
        <w:t xml:space="preserve">Atenciosamente: </w:t>
      </w:r>
      <w:proofErr w:type="spellStart"/>
      <w:r w:rsidR="00015827" w:rsidRPr="00D94A1D">
        <w:rPr>
          <w:b/>
          <w:color w:val="000000" w:themeColor="text1"/>
          <w:u w:val="single"/>
        </w:rPr>
        <w:t>Tamiris</w:t>
      </w:r>
      <w:proofErr w:type="spellEnd"/>
      <w:r w:rsidR="00015827" w:rsidRPr="00D94A1D">
        <w:rPr>
          <w:b/>
          <w:color w:val="000000" w:themeColor="text1"/>
          <w:u w:val="single"/>
        </w:rPr>
        <w:t xml:space="preserve"> Graziela Araújo</w:t>
      </w:r>
    </w:p>
    <w:p w14:paraId="0CF9889F" w14:textId="77777777" w:rsidR="00F307E6" w:rsidRDefault="00F307E6" w:rsidP="0012055F"/>
    <w:p w14:paraId="1FF15841" w14:textId="77777777" w:rsidR="0012055F" w:rsidRDefault="0012055F" w:rsidP="0012055F">
      <w:r>
        <w:t xml:space="preserve"> </w:t>
      </w:r>
    </w:p>
    <w:p w14:paraId="08D370EC" w14:textId="77777777" w:rsidR="0012055F" w:rsidRDefault="0012055F" w:rsidP="0012055F">
      <w:r>
        <w:t xml:space="preserve"> </w:t>
      </w:r>
    </w:p>
    <w:p w14:paraId="329FCB84" w14:textId="77777777" w:rsidR="0012055F" w:rsidRDefault="0012055F" w:rsidP="0012055F">
      <w:r>
        <w:t xml:space="preserve"> </w:t>
      </w:r>
    </w:p>
    <w:p w14:paraId="374F4482" w14:textId="77777777" w:rsidR="00F11D59" w:rsidRDefault="00F11D59"/>
    <w:sectPr w:rsidR="00F11D59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C1A3F" w14:textId="77777777" w:rsidR="000F45FB" w:rsidRDefault="000F45FB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14:paraId="1E520DF8" w14:textId="77777777" w:rsidR="000F45FB" w:rsidRDefault="000F45FB">
      <w:pPr>
        <w:spacing w:after="0" w:line="240" w:lineRule="auto"/>
      </w:pPr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F7FAC" w14:textId="77777777" w:rsidR="00F11D59" w:rsidRDefault="004373C7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98B78" w14:textId="77777777" w:rsidR="000F45FB" w:rsidRDefault="000F45FB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14:paraId="6963C89C" w14:textId="77777777" w:rsidR="000F45FB" w:rsidRDefault="000F45FB">
      <w:pPr>
        <w:spacing w:after="0" w:line="240" w:lineRule="auto"/>
      </w:pPr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B6987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A8E5D70" wp14:editId="72A3713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E5F7D1F" id="Group 4" o:spid="_x0000_s1026" alt="Título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7D9D8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33B61E4" wp14:editId="182714B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 title="Gráficos de tela de fu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tâ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tâ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E0DD173" id="Grupo 5" o:spid="_x0000_s1026" alt="Título: Gráficos de tela de fundo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">
              <v:rect id="Retâ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tâ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02E8A"/>
    <w:multiLevelType w:val="hybridMultilevel"/>
    <w:tmpl w:val="1C9A9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B1226"/>
    <w:multiLevelType w:val="hybridMultilevel"/>
    <w:tmpl w:val="9808D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A2554"/>
    <w:multiLevelType w:val="hybridMultilevel"/>
    <w:tmpl w:val="F2E4D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5F"/>
    <w:rsid w:val="00015827"/>
    <w:rsid w:val="00034C0D"/>
    <w:rsid w:val="0008312E"/>
    <w:rsid w:val="000958D9"/>
    <w:rsid w:val="000F45FB"/>
    <w:rsid w:val="0012055F"/>
    <w:rsid w:val="002A030F"/>
    <w:rsid w:val="003E0EEF"/>
    <w:rsid w:val="004373C7"/>
    <w:rsid w:val="0044586E"/>
    <w:rsid w:val="005106A7"/>
    <w:rsid w:val="00525115"/>
    <w:rsid w:val="00593101"/>
    <w:rsid w:val="005D5230"/>
    <w:rsid w:val="0060075E"/>
    <w:rsid w:val="00604781"/>
    <w:rsid w:val="006629F1"/>
    <w:rsid w:val="00691BEC"/>
    <w:rsid w:val="00701B15"/>
    <w:rsid w:val="009D7667"/>
    <w:rsid w:val="009F0B11"/>
    <w:rsid w:val="00AD5FB9"/>
    <w:rsid w:val="00B10A2B"/>
    <w:rsid w:val="00B16455"/>
    <w:rsid w:val="00B41A0C"/>
    <w:rsid w:val="00B457E4"/>
    <w:rsid w:val="00B75D6D"/>
    <w:rsid w:val="00B90481"/>
    <w:rsid w:val="00CA478A"/>
    <w:rsid w:val="00D234ED"/>
    <w:rsid w:val="00D25E31"/>
    <w:rsid w:val="00D94A1D"/>
    <w:rsid w:val="00DC4E3E"/>
    <w:rsid w:val="00E40E39"/>
    <w:rsid w:val="00E521B9"/>
    <w:rsid w:val="00E83AF4"/>
    <w:rsid w:val="00E9362F"/>
    <w:rsid w:val="00EA54C1"/>
    <w:rsid w:val="00F11D59"/>
    <w:rsid w:val="00F147BA"/>
    <w:rsid w:val="00F14B86"/>
    <w:rsid w:val="00F307E6"/>
    <w:rsid w:val="00F9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8AF43BE"/>
  <w15:chartTrackingRefBased/>
  <w15:docId w15:val="{FD9717FC-D6D5-5548-AE33-9AB4EF4E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pt-PT" w:eastAsia="ja-JP" w:bidi="pt-PT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3C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B3A2E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B3A2E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4A5F285-D936-A64C-91C7-2FF73E3FCF5B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%7b44A5F285-D936-A64C-91C7-2FF73E3FCF5B%7dtf50002038.dotx</Template>
  <TotalTime>2</TotalTime>
  <Pages>1</Pages>
  <Words>185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tami.araujobeiga@gmail.com</dc:creator>
  <cp:keywords/>
  <dc:description/>
  <cp:lastModifiedBy>tami.araujobeiga@gmail.com</cp:lastModifiedBy>
  <cp:revision>2</cp:revision>
  <dcterms:created xsi:type="dcterms:W3CDTF">2018-08-28T02:12:00Z</dcterms:created>
  <dcterms:modified xsi:type="dcterms:W3CDTF">2018-08-28T02:12:00Z</dcterms:modified>
</cp:coreProperties>
</file>