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88C" w:rsidRPr="00DF7673" w:rsidRDefault="00A52CA9">
      <w:pPr>
        <w:pStyle w:val="Nome"/>
        <w:rPr>
          <w:rFonts w:ascii="Times New Roman" w:hAnsi="Times New Roman" w:cs="Times New Roman"/>
          <w:color w:val="000000" w:themeColor="text1"/>
        </w:rPr>
      </w:pPr>
      <w:r w:rsidRPr="00DF7673">
        <w:rPr>
          <w:rFonts w:ascii="Times New Roman" w:hAnsi="Times New Roman" w:cs="Times New Roman"/>
          <w:color w:val="000000" w:themeColor="text1"/>
        </w:rPr>
        <w:t xml:space="preserve">Adrielle Ap </w:t>
      </w:r>
      <w:r w:rsidR="00E34805" w:rsidRPr="00DF7673">
        <w:rPr>
          <w:rFonts w:ascii="Times New Roman" w:hAnsi="Times New Roman" w:cs="Times New Roman"/>
          <w:color w:val="000000" w:themeColor="text1"/>
        </w:rPr>
        <w:t>Silva</w:t>
      </w:r>
      <w:r w:rsidRPr="00DF7673">
        <w:rPr>
          <w:rFonts w:ascii="Times New Roman" w:hAnsi="Times New Roman" w:cs="Times New Roman"/>
          <w:color w:val="000000" w:themeColor="text1"/>
        </w:rPr>
        <w:t xml:space="preserve"> Feitosa</w:t>
      </w:r>
    </w:p>
    <w:p w:rsidR="00F11D59" w:rsidRPr="00767FF6" w:rsidRDefault="00843268">
      <w:pPr>
        <w:pStyle w:val="InformaesdeConta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Rua: Con</w:t>
      </w:r>
      <w:r w:rsidR="0095545B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cheta de </w:t>
      </w:r>
      <w:r w:rsidR="000500E2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Barros serra </w:t>
      </w:r>
      <w:r w:rsidR="00DF7673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N33</w:t>
      </w:r>
      <w:r w:rsidR="000500E2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98, jardim </w:t>
      </w:r>
      <w:r w:rsidR="00B35D66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los </w:t>
      </w:r>
      <w:r w:rsidR="00DF7673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Angelis</w:t>
      </w:r>
    </w:p>
    <w:p w:rsidR="005A36BD" w:rsidRDefault="006517BE">
      <w:pPr>
        <w:pStyle w:val="InformaesdeConta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Idade:16/09/1994 - </w:t>
      </w:r>
      <w:r w:rsidR="005A36BD">
        <w:rPr>
          <w:rFonts w:ascii="Times New Roman" w:hAnsi="Times New Roman" w:cs="Times New Roman"/>
          <w:color w:val="000000" w:themeColor="text1"/>
          <w:sz w:val="24"/>
          <w:szCs w:val="24"/>
        </w:rPr>
        <w:t>21 anos</w:t>
      </w:r>
    </w:p>
    <w:p w:rsidR="005A36BD" w:rsidRPr="00767FF6" w:rsidRDefault="00D61FEE">
      <w:pPr>
        <w:pStyle w:val="InformaesdeConta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Contato: (17)</w:t>
      </w:r>
      <w:r w:rsidR="005323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991724479 –</w:t>
      </w:r>
      <w:r w:rsidR="007126EE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Recado</w:t>
      </w:r>
      <w:r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61407F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17)</w:t>
      </w:r>
      <w:r w:rsidR="005323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407F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99262624</w:t>
      </w:r>
      <w:r w:rsidR="004F540F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:rsidR="004F540F" w:rsidRPr="00767FF6" w:rsidRDefault="00714756">
      <w:pPr>
        <w:pStyle w:val="InformaesdeConta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E-mail</w:t>
      </w:r>
      <w:r w:rsidR="00994602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D61AB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adrisilva19@outlook.com</w:t>
      </w:r>
    </w:p>
    <w:p w:rsidR="00F11D59" w:rsidRPr="00D32C16" w:rsidRDefault="00DF7673">
      <w:pPr>
        <w:pStyle w:val="Ttulo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D32C1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Habilidades</w:t>
      </w:r>
    </w:p>
    <w:p w:rsidR="00F11D59" w:rsidRPr="00767FF6" w:rsidRDefault="00DF7673">
      <w:p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Comunicação, trabalho em equipe, </w:t>
      </w:r>
      <w:r w:rsidR="00F04EFA"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integridade e eficiência.</w:t>
      </w:r>
    </w:p>
    <w:p w:rsidR="00B01AB1" w:rsidRDefault="00B01AB1" w:rsidP="0097152A">
      <w:pPr>
        <w:spacing w:after="18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04EFA" w:rsidRDefault="00F04EFA" w:rsidP="0097152A">
      <w:pPr>
        <w:spacing w:after="18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Objetivo</w:t>
      </w:r>
    </w:p>
    <w:p w:rsidR="00754F26" w:rsidRPr="00767FF6" w:rsidRDefault="00F04EFA" w:rsidP="00754F26">
      <w:pPr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FF6">
        <w:rPr>
          <w:rFonts w:ascii="Times New Roman" w:hAnsi="Times New Roman" w:cs="Times New Roman"/>
          <w:color w:val="000000" w:themeColor="text1"/>
          <w:sz w:val="24"/>
          <w:szCs w:val="24"/>
        </w:rPr>
        <w:t>Crescer profissionalmente, aperfeiçoar minhas habilidades e colaborar para o crescimento da empresa.</w:t>
      </w:r>
    </w:p>
    <w:p w:rsidR="00B01AB1" w:rsidRDefault="00B01AB1" w:rsidP="00754F26">
      <w:pPr>
        <w:spacing w:after="18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11D59" w:rsidRPr="0055528E" w:rsidRDefault="007231A9" w:rsidP="00754F26">
      <w:pPr>
        <w:spacing w:after="18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5528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Educação</w:t>
      </w:r>
    </w:p>
    <w:p w:rsidR="00F11D59" w:rsidRPr="00DF7673" w:rsidRDefault="00DF7673">
      <w:pPr>
        <w:pStyle w:val="Ttulo2"/>
        <w:rPr>
          <w:rFonts w:ascii="Times New Roman" w:hAnsi="Times New Roman" w:cs="Times New Roman"/>
          <w:color w:val="000000" w:themeColor="text1"/>
        </w:rPr>
      </w:pPr>
      <w:r w:rsidRPr="00DF7673">
        <w:rPr>
          <w:rFonts w:ascii="Times New Roman" w:hAnsi="Times New Roman" w:cs="Times New Roman"/>
          <w:color w:val="000000" w:themeColor="text1"/>
        </w:rPr>
        <w:t>Ensino médio completo</w:t>
      </w:r>
    </w:p>
    <w:p w:rsidR="00F11D59" w:rsidRPr="00DF7673" w:rsidRDefault="00DF76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EE Yvete Gabriel Atique </w:t>
      </w:r>
    </w:p>
    <w:p w:rsidR="00DF7673" w:rsidRPr="00DF7673" w:rsidRDefault="00DF7673">
      <w:pPr>
        <w:rPr>
          <w:rFonts w:ascii="Times New Roman" w:hAnsi="Times New Roman" w:cs="Times New Roman"/>
          <w:b/>
          <w:i/>
          <w:color w:val="000000" w:themeColor="text1"/>
        </w:rPr>
      </w:pPr>
    </w:p>
    <w:p w:rsidR="00DF7673" w:rsidRPr="00DF7673" w:rsidRDefault="00DF7673">
      <w:pPr>
        <w:rPr>
          <w:rFonts w:ascii="Times New Roman" w:hAnsi="Times New Roman" w:cs="Times New Roman"/>
          <w:b/>
          <w:i/>
          <w:color w:val="000000" w:themeColor="text1"/>
        </w:rPr>
      </w:pPr>
      <w:r w:rsidRPr="00DF7673">
        <w:rPr>
          <w:rFonts w:ascii="Times New Roman" w:hAnsi="Times New Roman" w:cs="Times New Roman"/>
          <w:b/>
          <w:i/>
          <w:color w:val="000000" w:themeColor="text1"/>
        </w:rPr>
        <w:t>EE monsenhor Gonçalves- CEL</w:t>
      </w:r>
    </w:p>
    <w:p w:rsidR="00DF7673" w:rsidRPr="00DF7673" w:rsidRDefault="00DF7673">
      <w:pPr>
        <w:rPr>
          <w:rFonts w:ascii="Times New Roman" w:hAnsi="Times New Roman" w:cs="Times New Roman"/>
          <w:color w:val="000000" w:themeColor="text1"/>
        </w:rPr>
      </w:pPr>
      <w:r w:rsidRPr="00DF7673">
        <w:rPr>
          <w:rFonts w:ascii="Times New Roman" w:hAnsi="Times New Roman" w:cs="Times New Roman"/>
          <w:color w:val="000000" w:themeColor="text1"/>
        </w:rPr>
        <w:t xml:space="preserve">Espanhol – fluente avançado </w:t>
      </w:r>
    </w:p>
    <w:p w:rsidR="00DF7673" w:rsidRPr="00DF7673" w:rsidRDefault="00AC0A4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Informática básica (world, </w:t>
      </w:r>
      <w:r w:rsidR="00297F11">
        <w:rPr>
          <w:rFonts w:ascii="Times New Roman" w:hAnsi="Times New Roman" w:cs="Times New Roman"/>
          <w:color w:val="000000" w:themeColor="text1"/>
        </w:rPr>
        <w:t>PowerPoint, internet)</w:t>
      </w:r>
    </w:p>
    <w:p w:rsidR="00F11D59" w:rsidRPr="00DF7673" w:rsidRDefault="00B22820">
      <w:pPr>
        <w:pStyle w:val="Ttulo1"/>
        <w:rPr>
          <w:rFonts w:ascii="Times New Roman" w:hAnsi="Times New Roman" w:cs="Times New Roman"/>
          <w:color w:val="000000" w:themeColor="text1"/>
        </w:rPr>
      </w:pPr>
      <w:sdt>
        <w:sdtPr>
          <w:rPr>
            <w:rFonts w:ascii="Times New Roman" w:hAnsi="Times New Roman" w:cs="Times New Roman"/>
            <w:color w:val="000000" w:themeColor="text1"/>
          </w:rPr>
          <w:id w:val="617349259"/>
          <w:placeholder>
            <w:docPart w:val="FF4B12729B6C6540856FC2959CE1F5ED"/>
          </w:placeholder>
          <w:temporary/>
          <w:showingPlcHdr/>
          <w15:appearance w15:val="hidden"/>
        </w:sdtPr>
        <w:sdtEndPr/>
        <w:sdtContent>
          <w:r w:rsidR="004373C7" w:rsidRPr="00DF7673">
            <w:rPr>
              <w:rFonts w:ascii="Times New Roman" w:hAnsi="Times New Roman" w:cs="Times New Roman"/>
              <w:color w:val="000000" w:themeColor="text1"/>
              <w:sz w:val="28"/>
              <w:szCs w:val="28"/>
              <w:u w:val="single"/>
              <w:lang w:bidi="pt-BR"/>
            </w:rPr>
            <w:t>Experiência</w:t>
          </w:r>
        </w:sdtContent>
      </w:sdt>
    </w:p>
    <w:p w:rsidR="00F11D59" w:rsidRPr="00DF7673" w:rsidRDefault="00B91FD4">
      <w:pPr>
        <w:pStyle w:val="Ttulo2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Freddo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Rio Preto-</w:t>
      </w:r>
      <w:r w:rsidR="00DF7673" w:rsidRPr="00DF7673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F04EFA">
        <w:rPr>
          <w:rFonts w:ascii="Times New Roman" w:hAnsi="Times New Roman" w:cs="Times New Roman"/>
          <w:i w:val="0"/>
          <w:color w:val="000000" w:themeColor="text1"/>
        </w:rPr>
        <w:t>Sh</w:t>
      </w:r>
      <w:r w:rsidR="00DF7673" w:rsidRPr="00DF7673">
        <w:rPr>
          <w:rFonts w:ascii="Times New Roman" w:hAnsi="Times New Roman" w:cs="Times New Roman"/>
          <w:i w:val="0"/>
          <w:color w:val="000000" w:themeColor="text1"/>
        </w:rPr>
        <w:t xml:space="preserve">opping Iguatemi  </w:t>
      </w:r>
    </w:p>
    <w:p w:rsidR="00783797" w:rsidRDefault="001E1B65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Atendente</w:t>
      </w:r>
      <w:bookmarkStart w:id="0" w:name="_GoBack"/>
      <w:bookmarkEnd w:id="0"/>
    </w:p>
    <w:p w:rsidR="00F11D59" w:rsidRPr="00DF7673" w:rsidRDefault="001E1B65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Período:</w:t>
      </w:r>
      <w:r w:rsidR="00DF7673" w:rsidRPr="00DF7673">
        <w:rPr>
          <w:rFonts w:ascii="Times New Roman" w:hAnsi="Times New Roman" w:cs="Times New Roman"/>
          <w:color w:val="000000" w:themeColor="text1"/>
        </w:rPr>
        <w:t xml:space="preserve"> 1 ano e 5 meses</w:t>
      </w:r>
    </w:p>
    <w:p w:rsidR="00F11D59" w:rsidRPr="00DF7673" w:rsidRDefault="00DF7673">
      <w:pPr>
        <w:rPr>
          <w:rFonts w:ascii="Times New Roman" w:hAnsi="Times New Roman" w:cs="Times New Roman"/>
          <w:color w:val="000000" w:themeColor="text1"/>
        </w:rPr>
      </w:pPr>
      <w:r w:rsidRPr="00DF7673">
        <w:rPr>
          <w:rFonts w:ascii="Times New Roman" w:hAnsi="Times New Roman" w:cs="Times New Roman"/>
          <w:color w:val="000000" w:themeColor="text1"/>
        </w:rPr>
        <w:t xml:space="preserve">Principais atividades: </w:t>
      </w:r>
      <w:proofErr w:type="spellStart"/>
      <w:r w:rsidRPr="00DF7673">
        <w:rPr>
          <w:rFonts w:ascii="Times New Roman" w:hAnsi="Times New Roman" w:cs="Times New Roman"/>
          <w:color w:val="000000" w:themeColor="text1"/>
        </w:rPr>
        <w:t>barista</w:t>
      </w:r>
      <w:proofErr w:type="spellEnd"/>
      <w:r w:rsidRPr="00DF7673">
        <w:rPr>
          <w:rFonts w:ascii="Times New Roman" w:hAnsi="Times New Roman" w:cs="Times New Roman"/>
          <w:color w:val="000000" w:themeColor="text1"/>
        </w:rPr>
        <w:t>, atendente e caixa.</w:t>
      </w:r>
    </w:p>
    <w:p w:rsidR="00DF7673" w:rsidRDefault="00DF7673" w:rsidP="00DF7673">
      <w:pPr>
        <w:pStyle w:val="Ttulo1"/>
        <w:rPr>
          <w:rFonts w:ascii="Times New Roman" w:hAnsi="Times New Roman" w:cs="Times New Roman"/>
          <w:color w:val="000000" w:themeColor="text1"/>
        </w:rPr>
      </w:pPr>
      <w:r w:rsidRPr="00DF7673">
        <w:rPr>
          <w:rFonts w:ascii="Times New Roman" w:hAnsi="Times New Roman" w:cs="Times New Roman"/>
          <w:color w:val="000000" w:themeColor="text1"/>
        </w:rPr>
        <w:t>Padaria Esmeralda</w:t>
      </w:r>
      <w:r w:rsidR="007D2A1F">
        <w:rPr>
          <w:rFonts w:ascii="Times New Roman" w:hAnsi="Times New Roman" w:cs="Times New Roman"/>
          <w:color w:val="000000" w:themeColor="text1"/>
        </w:rPr>
        <w:t xml:space="preserve"> LTDA</w:t>
      </w:r>
    </w:p>
    <w:p w:rsidR="00783797" w:rsidRDefault="00AA4316" w:rsidP="00DF7673">
      <w:pPr>
        <w:pStyle w:val="Ttulo1"/>
        <w:rPr>
          <w:rFonts w:ascii="Times New Roman" w:hAnsi="Times New Roman" w:cs="Times New Roman"/>
          <w:b w:val="0"/>
          <w:i/>
          <w:color w:val="000000" w:themeColor="text1"/>
        </w:rPr>
      </w:pPr>
      <w:r>
        <w:rPr>
          <w:rFonts w:ascii="Times New Roman" w:hAnsi="Times New Roman" w:cs="Times New Roman"/>
          <w:b w:val="0"/>
          <w:i/>
          <w:color w:val="000000" w:themeColor="text1"/>
        </w:rPr>
        <w:t>Atendente/</w:t>
      </w:r>
      <w:r w:rsidR="00783797">
        <w:rPr>
          <w:rFonts w:ascii="Times New Roman" w:hAnsi="Times New Roman" w:cs="Times New Roman"/>
          <w:b w:val="0"/>
          <w:i/>
          <w:color w:val="000000" w:themeColor="text1"/>
        </w:rPr>
        <w:t xml:space="preserve">Balconista </w:t>
      </w:r>
    </w:p>
    <w:p w:rsidR="00F11D59" w:rsidRDefault="00783797" w:rsidP="00DF7673">
      <w:pPr>
        <w:pStyle w:val="Ttulo1"/>
        <w:rPr>
          <w:rFonts w:ascii="Times New Roman" w:hAnsi="Times New Roman" w:cs="Times New Roman"/>
          <w:b w:val="0"/>
          <w:i/>
          <w:color w:val="000000" w:themeColor="text1"/>
        </w:rPr>
      </w:pPr>
      <w:r>
        <w:rPr>
          <w:rFonts w:ascii="Times New Roman" w:hAnsi="Times New Roman" w:cs="Times New Roman"/>
          <w:b w:val="0"/>
          <w:i/>
          <w:color w:val="000000" w:themeColor="text1"/>
        </w:rPr>
        <w:t xml:space="preserve">Período: </w:t>
      </w:r>
      <w:r w:rsidR="00DF7673" w:rsidRPr="00DF7673">
        <w:rPr>
          <w:rFonts w:ascii="Times New Roman" w:hAnsi="Times New Roman" w:cs="Times New Roman"/>
          <w:b w:val="0"/>
          <w:i/>
          <w:color w:val="000000" w:themeColor="text1"/>
        </w:rPr>
        <w:t xml:space="preserve">8 </w:t>
      </w:r>
      <w:r w:rsidR="00DF7673">
        <w:rPr>
          <w:rFonts w:ascii="Times New Roman" w:hAnsi="Times New Roman" w:cs="Times New Roman"/>
          <w:b w:val="0"/>
          <w:i/>
          <w:color w:val="000000" w:themeColor="text1"/>
        </w:rPr>
        <w:t>meses</w:t>
      </w:r>
    </w:p>
    <w:p w:rsidR="00F04EFA" w:rsidRPr="00F04EFA" w:rsidRDefault="00F04EFA" w:rsidP="00F04EFA"/>
    <w:p w:rsidR="00F11D59" w:rsidRPr="00DF7673" w:rsidRDefault="00F11D59">
      <w:pPr>
        <w:rPr>
          <w:rFonts w:ascii="Times New Roman" w:hAnsi="Times New Roman" w:cs="Times New Roman"/>
          <w:color w:val="000000" w:themeColor="text1"/>
        </w:rPr>
      </w:pPr>
    </w:p>
    <w:p w:rsidR="00DF7673" w:rsidRPr="00DF7673" w:rsidRDefault="00DF7673">
      <w:pPr>
        <w:rPr>
          <w:rFonts w:ascii="Times New Roman" w:hAnsi="Times New Roman" w:cs="Times New Roman"/>
          <w:color w:val="000000" w:themeColor="text1"/>
        </w:rPr>
      </w:pPr>
    </w:p>
    <w:sectPr w:rsidR="00DF7673" w:rsidRPr="00DF7673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820" w:rsidRDefault="00B22820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:rsidR="00B22820" w:rsidRDefault="00B22820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820" w:rsidRDefault="00B22820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:rsidR="00B22820" w:rsidRDefault="00B22820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59" w:rsidRDefault="004373C7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7DB6E4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59" w:rsidRDefault="004373C7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97128D1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">
              <v:rect id="Retâ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tâ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79"/>
    <w:rsid w:val="00024E07"/>
    <w:rsid w:val="00034C0D"/>
    <w:rsid w:val="000500E2"/>
    <w:rsid w:val="00053D6E"/>
    <w:rsid w:val="000913EE"/>
    <w:rsid w:val="00140D79"/>
    <w:rsid w:val="0014588C"/>
    <w:rsid w:val="00150382"/>
    <w:rsid w:val="00154668"/>
    <w:rsid w:val="00191CF0"/>
    <w:rsid w:val="001E1B65"/>
    <w:rsid w:val="00297F11"/>
    <w:rsid w:val="002E2F18"/>
    <w:rsid w:val="0035249F"/>
    <w:rsid w:val="003A291A"/>
    <w:rsid w:val="004373C7"/>
    <w:rsid w:val="00457557"/>
    <w:rsid w:val="0047195C"/>
    <w:rsid w:val="004B2D72"/>
    <w:rsid w:val="004F540F"/>
    <w:rsid w:val="00532379"/>
    <w:rsid w:val="0055528E"/>
    <w:rsid w:val="005808F2"/>
    <w:rsid w:val="005A018F"/>
    <w:rsid w:val="005A36BD"/>
    <w:rsid w:val="005E6445"/>
    <w:rsid w:val="0061407F"/>
    <w:rsid w:val="0062564F"/>
    <w:rsid w:val="006517BE"/>
    <w:rsid w:val="006876CC"/>
    <w:rsid w:val="007126EE"/>
    <w:rsid w:val="00714756"/>
    <w:rsid w:val="007231A9"/>
    <w:rsid w:val="00754F26"/>
    <w:rsid w:val="00767FF6"/>
    <w:rsid w:val="00783797"/>
    <w:rsid w:val="007D2A1F"/>
    <w:rsid w:val="0083635F"/>
    <w:rsid w:val="00843268"/>
    <w:rsid w:val="00861C5B"/>
    <w:rsid w:val="008909ED"/>
    <w:rsid w:val="008E7806"/>
    <w:rsid w:val="0095545B"/>
    <w:rsid w:val="00994602"/>
    <w:rsid w:val="00A14DAF"/>
    <w:rsid w:val="00A52CA9"/>
    <w:rsid w:val="00AA4316"/>
    <w:rsid w:val="00AC0A45"/>
    <w:rsid w:val="00AE2CA5"/>
    <w:rsid w:val="00AF51EC"/>
    <w:rsid w:val="00B01AB1"/>
    <w:rsid w:val="00B22820"/>
    <w:rsid w:val="00B35D66"/>
    <w:rsid w:val="00B77DC6"/>
    <w:rsid w:val="00B906BC"/>
    <w:rsid w:val="00B91FD4"/>
    <w:rsid w:val="00BA6DE7"/>
    <w:rsid w:val="00C262D0"/>
    <w:rsid w:val="00C63A35"/>
    <w:rsid w:val="00D04F54"/>
    <w:rsid w:val="00D25EA3"/>
    <w:rsid w:val="00D32C16"/>
    <w:rsid w:val="00D61FEE"/>
    <w:rsid w:val="00DD61AB"/>
    <w:rsid w:val="00DF7673"/>
    <w:rsid w:val="00E022D7"/>
    <w:rsid w:val="00E34805"/>
    <w:rsid w:val="00E40E39"/>
    <w:rsid w:val="00E73207"/>
    <w:rsid w:val="00F04EFA"/>
    <w:rsid w:val="00F11D59"/>
    <w:rsid w:val="00F7053E"/>
    <w:rsid w:val="00F831B1"/>
    <w:rsid w:val="00F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1799B"/>
  <w15:chartTrackingRefBased/>
  <w15:docId w15:val="{A65B68EF-76A9-714A-B3E6-04D0928E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4546A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8496B0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8496B0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8496B0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8496B0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4546A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4546A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4546A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4546A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82EAAEE-890E-134A-81B4-BA95906DACA0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4B12729B6C6540856FC2959CE1F5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33B63E-8D1C-8247-A598-46ABD2A45F32}"/>
      </w:docPartPr>
      <w:docPartBody>
        <w:p w:rsidR="00A830F5" w:rsidRDefault="000074A3">
          <w:pPr>
            <w:pStyle w:val="FF4B12729B6C6540856FC2959CE1F5ED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A3"/>
    <w:rsid w:val="000074A3"/>
    <w:rsid w:val="009C3054"/>
    <w:rsid w:val="00A830F5"/>
    <w:rsid w:val="00C310C7"/>
    <w:rsid w:val="00CC4408"/>
    <w:rsid w:val="00E7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844EB6CCC18B4D95C2F0EE9ABE63E0">
    <w:name w:val="CF844EB6CCC18B4D95C2F0EE9ABE63E0"/>
  </w:style>
  <w:style w:type="paragraph" w:customStyle="1" w:styleId="273E8F635A187A4DA301596DB3813042">
    <w:name w:val="273E8F635A187A4DA301596DB3813042"/>
  </w:style>
  <w:style w:type="paragraph" w:customStyle="1" w:styleId="5E9B82C24C3AF542ABBC6A25FEFDF6A1">
    <w:name w:val="5E9B82C24C3AF542ABBC6A25FEFDF6A1"/>
  </w:style>
  <w:style w:type="paragraph" w:customStyle="1" w:styleId="236F3442B3F8134B99DD1B6C96224CA0">
    <w:name w:val="236F3442B3F8134B99DD1B6C96224CA0"/>
  </w:style>
  <w:style w:type="paragraph" w:customStyle="1" w:styleId="F9C71F523E5D814397B0464BF21BAEF4">
    <w:name w:val="F9C71F523E5D814397B0464BF21BAEF4"/>
  </w:style>
  <w:style w:type="paragraph" w:customStyle="1" w:styleId="B975BB3A7FF0B347830D054FACA5A249">
    <w:name w:val="B975BB3A7FF0B347830D054FACA5A249"/>
  </w:style>
  <w:style w:type="paragraph" w:customStyle="1" w:styleId="DEE2A7DBB37B664994740B462699C002">
    <w:name w:val="DEE2A7DBB37B664994740B462699C002"/>
  </w:style>
  <w:style w:type="paragraph" w:customStyle="1" w:styleId="FF4B12729B6C6540856FC2959CE1F5ED">
    <w:name w:val="FF4B12729B6C6540856FC2959CE1F5ED"/>
  </w:style>
  <w:style w:type="paragraph" w:customStyle="1" w:styleId="6D6823EC42314646ACF60D864A22B8D1">
    <w:name w:val="6D6823EC42314646ACF60D864A22B8D1"/>
  </w:style>
  <w:style w:type="paragraph" w:customStyle="1" w:styleId="93CC7C3E566E434A8BE7F3F4A3AF200D">
    <w:name w:val="93CC7C3E566E434A8BE7F3F4A3AF200D"/>
  </w:style>
  <w:style w:type="paragraph" w:customStyle="1" w:styleId="48FA509FA99DA34BA0C60C801BBED85A">
    <w:name w:val="48FA509FA99DA34BA0C60C801BBED85A"/>
  </w:style>
  <w:style w:type="paragraph" w:customStyle="1" w:styleId="914A90C0A55B9F4A97ACDED7AAA947FF">
    <w:name w:val="914A90C0A55B9F4A97ACDED7AAA947FF"/>
  </w:style>
  <w:style w:type="paragraph" w:customStyle="1" w:styleId="C2F8E522A778EF468C17082D489F9A96">
    <w:name w:val="C2F8E522A778EF468C17082D489F9A96"/>
  </w:style>
  <w:style w:type="paragraph" w:customStyle="1" w:styleId="21172ACD1171D04F906A0A444D9A8D7F">
    <w:name w:val="21172ACD1171D04F906A0A444D9A8D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%7b182EAAEE-890E-134A-81B4-BA95906DACA0%7dtf50002038.dotx</Template>
  <TotalTime>43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Silva</dc:creator>
  <cp:keywords/>
  <dc:description/>
  <cp:lastModifiedBy>Adrielle Silva</cp:lastModifiedBy>
  <cp:revision>14</cp:revision>
  <dcterms:created xsi:type="dcterms:W3CDTF">2016-01-26T00:27:00Z</dcterms:created>
  <dcterms:modified xsi:type="dcterms:W3CDTF">2016-02-05T02:37:00Z</dcterms:modified>
</cp:coreProperties>
</file>